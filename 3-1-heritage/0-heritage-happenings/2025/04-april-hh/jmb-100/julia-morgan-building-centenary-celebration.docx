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18CE3D" w14:textId="4E719E91" w:rsidR="00F042DF" w:rsidRDefault="008C72A9">
      <w:proofErr w:type="spellStart"/>
      <w:r>
        <w:t>Mmm</w:t>
      </w:r>
      <w:proofErr w:type="spellEnd"/>
    </w:p>
    <w:p w14:paraId="03BE4E53" w14:textId="77777777" w:rsidR="008C72A9" w:rsidRDefault="008C72A9"/>
    <w:sectPr w:rsidR="008C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6C"/>
    <w:rsid w:val="006C7370"/>
    <w:rsid w:val="008B12FC"/>
    <w:rsid w:val="008C67E0"/>
    <w:rsid w:val="008C72A9"/>
    <w:rsid w:val="00AC350A"/>
    <w:rsid w:val="00AC406C"/>
    <w:rsid w:val="00C32142"/>
    <w:rsid w:val="00F04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839A"/>
  <w15:chartTrackingRefBased/>
  <w15:docId w15:val="{D0F18674-15CF-4743-8466-27FA0970A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370"/>
    <w:rPr>
      <w:rFonts w:ascii="Arial" w:hAnsi="Arial" w:cs="Arial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0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0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0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0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06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06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06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06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0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06C"/>
    <w:rPr>
      <w:rFonts w:eastAsiaTheme="majorEastAsia" w:cstheme="majorBidi"/>
      <w:i/>
      <w:iCs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06C"/>
    <w:rPr>
      <w:rFonts w:eastAsiaTheme="majorEastAsia" w:cstheme="majorBidi"/>
      <w:i/>
      <w:iCs/>
      <w:color w:val="595959" w:themeColor="text1" w:themeTint="A6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06C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06C"/>
    <w:rPr>
      <w:rFonts w:eastAsiaTheme="majorEastAsia" w:cstheme="majorBidi"/>
      <w:i/>
      <w:iCs/>
      <w:color w:val="272727" w:themeColor="text1" w:themeTint="D8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06C"/>
    <w:rPr>
      <w:rFonts w:eastAsiaTheme="majorEastAsia" w:cstheme="majorBidi"/>
      <w:color w:val="272727" w:themeColor="text1" w:themeTint="D8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C40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06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C40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06C"/>
    <w:rPr>
      <w:rFonts w:ascii="Arial" w:hAnsi="Arial" w:cs="Arial"/>
      <w:i/>
      <w:iCs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C40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0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06C"/>
    <w:rPr>
      <w:rFonts w:ascii="Arial" w:hAnsi="Arial" w:cs="Arial"/>
      <w:i/>
      <w:iC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C4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Armour</dc:creator>
  <cp:keywords/>
  <dc:description/>
  <cp:lastModifiedBy>Theo Armour</cp:lastModifiedBy>
  <cp:revision>3</cp:revision>
  <dcterms:created xsi:type="dcterms:W3CDTF">2025-03-29T00:15:00Z</dcterms:created>
  <dcterms:modified xsi:type="dcterms:W3CDTF">2025-03-29T00:16:00Z</dcterms:modified>
</cp:coreProperties>
</file>