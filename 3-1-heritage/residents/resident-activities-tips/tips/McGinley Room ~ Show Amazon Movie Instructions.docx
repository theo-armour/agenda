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C7C0" w14:textId="3369216E" w:rsidR="00A21C66" w:rsidRDefault="006365EB" w:rsidP="006365EB">
      <w:pPr>
        <w:pStyle w:val="Heading1"/>
      </w:pPr>
      <w:r>
        <w:t>McGinley Room ~ Show Amazon Movie Instructions</w:t>
      </w:r>
    </w:p>
    <w:p w14:paraId="311D784E" w14:textId="77777777" w:rsidR="006365EB" w:rsidRDefault="006365EB" w:rsidP="00FC1193"/>
    <w:p w14:paraId="10C5004D" w14:textId="18AB3979" w:rsidR="006365EB" w:rsidRDefault="006365EB" w:rsidP="006365EB">
      <w:r>
        <w:t>To p</w:t>
      </w:r>
      <w:r>
        <w:t xml:space="preserve">ower on </w:t>
      </w:r>
      <w:r>
        <w:t xml:space="preserve">the </w:t>
      </w:r>
      <w:r>
        <w:t xml:space="preserve">TV </w:t>
      </w:r>
    </w:p>
    <w:p w14:paraId="70A949BC" w14:textId="65819402" w:rsidR="006365EB" w:rsidRDefault="006365EB" w:rsidP="006365EB">
      <w:pPr>
        <w:pStyle w:val="ListParagraph"/>
        <w:numPr>
          <w:ilvl w:val="0"/>
          <w:numId w:val="13"/>
        </w:numPr>
      </w:pPr>
      <w:r>
        <w:t xml:space="preserve">Use </w:t>
      </w:r>
      <w:r>
        <w:t>Large Remote</w:t>
      </w:r>
      <w:r>
        <w:t xml:space="preserve"> &gt; </w:t>
      </w:r>
      <w:r>
        <w:t>upper</w:t>
      </w:r>
      <w:r>
        <w:t xml:space="preserve"> left</w:t>
      </w:r>
      <w:r>
        <w:t xml:space="preserve"> button</w:t>
      </w:r>
    </w:p>
    <w:p w14:paraId="16A059C8" w14:textId="77777777" w:rsidR="00E95CCF" w:rsidRDefault="00E95CCF" w:rsidP="006365EB"/>
    <w:p w14:paraId="297EA13E" w14:textId="1D42616D" w:rsidR="006365EB" w:rsidRDefault="006365EB" w:rsidP="006365EB">
      <w:r>
        <w:t>To s</w:t>
      </w:r>
      <w:r>
        <w:t xml:space="preserve">et volume to ~75 </w:t>
      </w:r>
      <w:r>
        <w:t>so all can hear</w:t>
      </w:r>
    </w:p>
    <w:p w14:paraId="79FC8962" w14:textId="5161537A" w:rsidR="006365EB" w:rsidRDefault="006365EB" w:rsidP="006365EB">
      <w:pPr>
        <w:pStyle w:val="ListParagraph"/>
        <w:numPr>
          <w:ilvl w:val="0"/>
          <w:numId w:val="13"/>
        </w:numPr>
      </w:pPr>
      <w:r>
        <w:t>Use l</w:t>
      </w:r>
      <w:r>
        <w:t>arge Remote</w:t>
      </w:r>
      <w:r>
        <w:t xml:space="preserve"> Controller &gt; </w:t>
      </w:r>
      <w:r>
        <w:t>volume button</w:t>
      </w:r>
    </w:p>
    <w:p w14:paraId="5EEB6209" w14:textId="77777777" w:rsidR="00E95CCF" w:rsidRDefault="00E95CCF" w:rsidP="006365EB"/>
    <w:p w14:paraId="1BDB7B1D" w14:textId="20A11690" w:rsidR="006365EB" w:rsidRDefault="006365EB" w:rsidP="006365EB">
      <w:r>
        <w:t>To start a movie</w:t>
      </w:r>
    </w:p>
    <w:p w14:paraId="3649F15E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 xml:space="preserve">Use </w:t>
      </w:r>
      <w:r>
        <w:t>Amazon Firestick Remote</w:t>
      </w:r>
    </w:p>
    <w:p w14:paraId="682F67D7" w14:textId="52C817F8" w:rsidR="006365EB" w:rsidRDefault="006365EB" w:rsidP="006365EB">
      <w:pPr>
        <w:pStyle w:val="ListParagraph"/>
        <w:numPr>
          <w:ilvl w:val="0"/>
          <w:numId w:val="13"/>
        </w:numPr>
      </w:pPr>
      <w:r>
        <w:t xml:space="preserve">Ensure that </w:t>
      </w:r>
      <w:r>
        <w:t>"Tom" is the user</w:t>
      </w:r>
    </w:p>
    <w:p w14:paraId="78BC435C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 xml:space="preserve">While holding down the </w:t>
      </w:r>
      <w:r>
        <w:t>Microphone Button</w:t>
      </w:r>
    </w:p>
    <w:p w14:paraId="14CFA4AA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>Say: "Amazon Prime"</w:t>
      </w:r>
    </w:p>
    <w:p w14:paraId="249280D5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>Say: Name of the movie</w:t>
      </w:r>
    </w:p>
    <w:p w14:paraId="23BE6231" w14:textId="23653928" w:rsidR="006365EB" w:rsidRDefault="006365EB" w:rsidP="006365EB">
      <w:pPr>
        <w:pStyle w:val="ListParagraph"/>
        <w:numPr>
          <w:ilvl w:val="0"/>
          <w:numId w:val="13"/>
        </w:numPr>
      </w:pPr>
      <w:r>
        <w:t>Scroll down, select movie —</w:t>
      </w:r>
      <w:r>
        <w:t xml:space="preserve"> </w:t>
      </w:r>
      <w:r>
        <w:t>wait for movie to load</w:t>
      </w:r>
    </w:p>
    <w:p w14:paraId="787C6B41" w14:textId="77777777" w:rsidR="00E95CCF" w:rsidRDefault="00E95CCF" w:rsidP="006365EB"/>
    <w:p w14:paraId="3075CDD7" w14:textId="071CD74D" w:rsidR="006365EB" w:rsidRDefault="006365EB" w:rsidP="006365EB">
      <w:r>
        <w:t>To play or pause the movie</w:t>
      </w:r>
    </w:p>
    <w:p w14:paraId="1899B8CD" w14:textId="39C31053" w:rsidR="00E95CCF" w:rsidRDefault="006365EB" w:rsidP="006365EB">
      <w:pPr>
        <w:pStyle w:val="ListParagraph"/>
        <w:numPr>
          <w:ilvl w:val="0"/>
          <w:numId w:val="13"/>
        </w:numPr>
      </w:pPr>
      <w:r>
        <w:t xml:space="preserve">Select Pause and Play </w:t>
      </w:r>
      <w:r>
        <w:t xml:space="preserve">buttons </w:t>
      </w:r>
      <w:r>
        <w:t>at appropriate times</w:t>
      </w:r>
    </w:p>
    <w:p w14:paraId="788710AE" w14:textId="582B84FD" w:rsidR="006365EB" w:rsidRDefault="006365EB" w:rsidP="00E95CCF">
      <w:pPr>
        <w:spacing w:before="120"/>
      </w:pPr>
      <w:r>
        <w:t>To display s</w:t>
      </w:r>
      <w:r>
        <w:t>ubtitles</w:t>
      </w:r>
    </w:p>
    <w:p w14:paraId="067115B5" w14:textId="77777777" w:rsidR="00E95CCF" w:rsidRDefault="006365EB" w:rsidP="00E95CCF">
      <w:pPr>
        <w:pStyle w:val="ListParagraph"/>
        <w:numPr>
          <w:ilvl w:val="0"/>
          <w:numId w:val="13"/>
        </w:numPr>
        <w:spacing w:before="120"/>
      </w:pPr>
      <w:r>
        <w:t>Select ≡ button</w:t>
      </w:r>
    </w:p>
    <w:p w14:paraId="3D261FF4" w14:textId="58CE892B" w:rsidR="006365EB" w:rsidRDefault="006365EB" w:rsidP="00E95CCF">
      <w:pPr>
        <w:pStyle w:val="ListParagraph"/>
        <w:numPr>
          <w:ilvl w:val="0"/>
          <w:numId w:val="13"/>
        </w:numPr>
      </w:pPr>
      <w:r>
        <w:t>Select Subtitles</w:t>
      </w:r>
    </w:p>
    <w:p w14:paraId="185D6986" w14:textId="77777777" w:rsidR="006365EB" w:rsidRDefault="006365EB" w:rsidP="00E95CCF">
      <w:pPr>
        <w:spacing w:before="120"/>
      </w:pPr>
      <w:r>
        <w:t xml:space="preserve">To display </w:t>
      </w:r>
      <w:r>
        <w:t>End Credits</w:t>
      </w:r>
    </w:p>
    <w:p w14:paraId="17DCF92C" w14:textId="3B5B115B" w:rsidR="006365EB" w:rsidRDefault="006365EB" w:rsidP="00E95CCF">
      <w:pPr>
        <w:pStyle w:val="ListParagraph"/>
        <w:numPr>
          <w:ilvl w:val="0"/>
          <w:numId w:val="13"/>
        </w:numPr>
        <w:spacing w:before="120"/>
      </w:pPr>
      <w:r>
        <w:t>Select "Play credits:</w:t>
      </w:r>
    </w:p>
    <w:p w14:paraId="07A59AD8" w14:textId="77777777" w:rsidR="006365EB" w:rsidRDefault="006365EB" w:rsidP="00E95CCF">
      <w:pPr>
        <w:spacing w:before="120"/>
      </w:pPr>
      <w:r>
        <w:t>T</w:t>
      </w:r>
      <w:r>
        <w:t xml:space="preserve">o </w:t>
      </w:r>
      <w:r>
        <w:t xml:space="preserve">power off TV </w:t>
      </w:r>
    </w:p>
    <w:p w14:paraId="134FD059" w14:textId="43A1C1D4" w:rsidR="006365EB" w:rsidRDefault="00E95CCF" w:rsidP="006365EB">
      <w:pPr>
        <w:pStyle w:val="ListParagraph"/>
        <w:numPr>
          <w:ilvl w:val="0"/>
          <w:numId w:val="13"/>
        </w:numPr>
      </w:pPr>
      <w:r>
        <w:t xml:space="preserve">Click on/Off on either the large remote or the </w:t>
      </w:r>
      <w:r w:rsidR="006365EB">
        <w:t>Firestick</w:t>
      </w:r>
      <w:r>
        <w:t xml:space="preserve"> remote</w:t>
      </w:r>
    </w:p>
    <w:p w14:paraId="1FCD214B" w14:textId="77777777" w:rsidR="00E95CCF" w:rsidRDefault="00E95CCF" w:rsidP="00E95CCF"/>
    <w:p w14:paraId="086B0972" w14:textId="2AD8CCC2" w:rsidR="00E95CCF" w:rsidRDefault="00E95CCF" w:rsidP="00E95CCF">
      <w:r>
        <w:t>Tom: 925 984-6074</w:t>
      </w:r>
    </w:p>
    <w:p w14:paraId="199D1830" w14:textId="77777777" w:rsidR="00E95CCF" w:rsidRPr="00E95CCF" w:rsidRDefault="00E95CCF" w:rsidP="00E95CCF"/>
    <w:p w14:paraId="77F8A51E" w14:textId="77777777" w:rsidR="006365EB" w:rsidRDefault="006365EB" w:rsidP="006365EB"/>
    <w:p w14:paraId="6EB3E6DB" w14:textId="77777777" w:rsidR="006365EB" w:rsidRDefault="006365EB" w:rsidP="00FC1193"/>
    <w:sectPr w:rsidR="006365EB" w:rsidSect="00FC1193">
      <w:headerReference w:type="default" r:id="rId8"/>
      <w:footerReference w:type="first" r:id="rId9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7D62D" w14:textId="77777777" w:rsidR="006365EB" w:rsidRDefault="006365EB" w:rsidP="00FC1193">
      <w:pPr>
        <w:spacing w:after="0"/>
      </w:pPr>
      <w:r>
        <w:separator/>
      </w:r>
    </w:p>
  </w:endnote>
  <w:endnote w:type="continuationSeparator" w:id="0">
    <w:p w14:paraId="59A2CCE5" w14:textId="77777777" w:rsidR="006365EB" w:rsidRDefault="006365EB" w:rsidP="00FC1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F055B" w14:textId="652D7DDD" w:rsidR="00FC1193" w:rsidRDefault="00E95CCF" w:rsidP="00FC1193">
    <w:pPr>
      <w:pStyle w:val="Footer"/>
      <w:tabs>
        <w:tab w:val="clear" w:pos="9360"/>
        <w:tab w:val="right" w:pos="10710"/>
      </w:tabs>
      <w:spacing w:after="100"/>
    </w:pPr>
    <w:r>
      <w:t xml:space="preserve">May 4, </w:t>
    </w:r>
    <w:proofErr w:type="gramStart"/>
    <w:r>
      <w:t>2025</w:t>
    </w:r>
    <w:proofErr w:type="gramEnd"/>
    <w:r w:rsidR="00FC1193">
      <w:tab/>
    </w:r>
    <w:r w:rsidR="00FC119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C3446" w14:textId="77777777" w:rsidR="006365EB" w:rsidRDefault="006365EB" w:rsidP="00FC1193">
      <w:pPr>
        <w:spacing w:after="0"/>
      </w:pPr>
      <w:r>
        <w:separator/>
      </w:r>
    </w:p>
  </w:footnote>
  <w:footnote w:type="continuationSeparator" w:id="0">
    <w:p w14:paraId="53577755" w14:textId="77777777" w:rsidR="006365EB" w:rsidRDefault="006365EB" w:rsidP="00FC11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1D844" w14:textId="77777777" w:rsidR="00FC1193" w:rsidRDefault="00E95CCF">
    <w:pPr>
      <w:pStyle w:val="Header"/>
    </w:pPr>
    <w:sdt>
      <w:sdtPr>
        <w:id w:val="1704979692"/>
        <w:placeholder/>
        <w:temporary/>
        <w:showingPlcHdr/>
        <w15:appearance w15:val="hidden"/>
      </w:sdtPr>
      <w:sdtEndPr/>
      <w:sdtContent>
        <w:r w:rsidR="00FC1193">
          <w:t>[Type here]</w:t>
        </w:r>
      </w:sdtContent>
    </w:sdt>
    <w:r w:rsidR="00FC1193">
      <w:ptab w:relativeTo="margin" w:alignment="center" w:leader="none"/>
    </w:r>
    <w:sdt>
      <w:sdtPr>
        <w:id w:val="968859947"/>
        <w:placeholder/>
        <w:temporary/>
        <w:showingPlcHdr/>
        <w15:appearance w15:val="hidden"/>
      </w:sdtPr>
      <w:sdtEndPr/>
      <w:sdtContent>
        <w:r w:rsidR="00FC1193">
          <w:t>[Type here]</w:t>
        </w:r>
      </w:sdtContent>
    </w:sdt>
    <w:r w:rsidR="00FC1193">
      <w:ptab w:relativeTo="margin" w:alignment="right" w:leader="none"/>
    </w:r>
    <w:sdt>
      <w:sdtPr>
        <w:id w:val="968859952"/>
        <w:placeholder/>
        <w:temporary/>
        <w:showingPlcHdr/>
        <w15:appearance w15:val="hidden"/>
      </w:sdtPr>
      <w:sdtEndPr/>
      <w:sdtContent>
        <w:r w:rsidR="00FC1193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5C6431E0"/>
    <w:multiLevelType w:val="hybridMultilevel"/>
    <w:tmpl w:val="1F28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3"/>
  </w:num>
  <w:num w:numId="2" w16cid:durableId="1141390054">
    <w:abstractNumId w:val="4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3"/>
  </w:num>
  <w:num w:numId="6" w16cid:durableId="1255243251">
    <w:abstractNumId w:val="3"/>
  </w:num>
  <w:num w:numId="7" w16cid:durableId="464471271">
    <w:abstractNumId w:val="3"/>
  </w:num>
  <w:num w:numId="8" w16cid:durableId="1940288453">
    <w:abstractNumId w:val="3"/>
  </w:num>
  <w:num w:numId="9" w16cid:durableId="57754987">
    <w:abstractNumId w:val="0"/>
  </w:num>
  <w:num w:numId="10" w16cid:durableId="31619911">
    <w:abstractNumId w:val="0"/>
  </w:num>
  <w:num w:numId="11" w16cid:durableId="1442795174">
    <w:abstractNumId w:val="0"/>
  </w:num>
  <w:num w:numId="12" w16cid:durableId="1931694076">
    <w:abstractNumId w:val="0"/>
  </w:num>
  <w:num w:numId="13" w16cid:durableId="85820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EB"/>
    <w:rsid w:val="00045291"/>
    <w:rsid w:val="0005760D"/>
    <w:rsid w:val="000960DC"/>
    <w:rsid w:val="000F6023"/>
    <w:rsid w:val="001708E7"/>
    <w:rsid w:val="00181A97"/>
    <w:rsid w:val="001B2A4A"/>
    <w:rsid w:val="001B5324"/>
    <w:rsid w:val="002738DA"/>
    <w:rsid w:val="002C09BC"/>
    <w:rsid w:val="002E00F2"/>
    <w:rsid w:val="002E51B5"/>
    <w:rsid w:val="003058E0"/>
    <w:rsid w:val="00306C17"/>
    <w:rsid w:val="00310F30"/>
    <w:rsid w:val="00311C45"/>
    <w:rsid w:val="00377B41"/>
    <w:rsid w:val="003A4AC4"/>
    <w:rsid w:val="004609AF"/>
    <w:rsid w:val="004B48EE"/>
    <w:rsid w:val="00505F55"/>
    <w:rsid w:val="005543D0"/>
    <w:rsid w:val="005D67D7"/>
    <w:rsid w:val="006247B5"/>
    <w:rsid w:val="006365EB"/>
    <w:rsid w:val="00663AEC"/>
    <w:rsid w:val="006A35A7"/>
    <w:rsid w:val="006B5AFC"/>
    <w:rsid w:val="006C31E1"/>
    <w:rsid w:val="006D6769"/>
    <w:rsid w:val="00703436"/>
    <w:rsid w:val="0071304E"/>
    <w:rsid w:val="00774283"/>
    <w:rsid w:val="0077700C"/>
    <w:rsid w:val="00777CDC"/>
    <w:rsid w:val="00794D2F"/>
    <w:rsid w:val="007A0037"/>
    <w:rsid w:val="007D3A91"/>
    <w:rsid w:val="007D519F"/>
    <w:rsid w:val="00810A21"/>
    <w:rsid w:val="00856973"/>
    <w:rsid w:val="00866133"/>
    <w:rsid w:val="008843A8"/>
    <w:rsid w:val="008C0965"/>
    <w:rsid w:val="008F28B8"/>
    <w:rsid w:val="0095607F"/>
    <w:rsid w:val="00973184"/>
    <w:rsid w:val="009D6CDC"/>
    <w:rsid w:val="00A13D73"/>
    <w:rsid w:val="00A21C66"/>
    <w:rsid w:val="00A57BFA"/>
    <w:rsid w:val="00A57CED"/>
    <w:rsid w:val="00AE4ED9"/>
    <w:rsid w:val="00B2314A"/>
    <w:rsid w:val="00C9507E"/>
    <w:rsid w:val="00CD5DC4"/>
    <w:rsid w:val="00D21E7E"/>
    <w:rsid w:val="00D41128"/>
    <w:rsid w:val="00DB54FB"/>
    <w:rsid w:val="00E33610"/>
    <w:rsid w:val="00E95CCF"/>
    <w:rsid w:val="00ED5B9A"/>
    <w:rsid w:val="00F35F23"/>
    <w:rsid w:val="00F86A97"/>
    <w:rsid w:val="00F94FB7"/>
    <w:rsid w:val="00F97EFA"/>
    <w:rsid w:val="00FB11BE"/>
    <w:rsid w:val="00FC1193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4D2D4"/>
  <w15:chartTrackingRefBased/>
  <w15:docId w15:val="{6B17FDCE-5043-4CDB-9F76-8C963207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1B5"/>
    <w:pPr>
      <w:spacing w:after="120" w:line="276" w:lineRule="auto"/>
    </w:pPr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F97EFA"/>
    <w:pPr>
      <w:spacing w:after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311C45"/>
    <w:pPr>
      <w:widowControl w:val="0"/>
      <w:spacing w:before="120" w:after="0" w:line="240" w:lineRule="auto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3"/>
    <w:qFormat/>
    <w:rsid w:val="00F97EFA"/>
    <w:pPr>
      <w:widowControl w:val="0"/>
      <w:spacing w:before="120" w:after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8"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F97EF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311C45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3"/>
    <w:rsid w:val="00F97EFA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uiPriority w:val="5"/>
    <w:qFormat/>
    <w:rsid w:val="00F97EFA"/>
    <w:pPr>
      <w:numPr>
        <w:numId w:val="12"/>
      </w:numPr>
      <w:spacing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F97EFA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193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193"/>
    <w:rPr>
      <w:rFonts w:cs="Segoe U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o\OneDrive\Documents\Custom%20Office%20Templates\2025-heritag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8CB-BFFC-4E17-B556-C7A6018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2025-heritage-template.dotx</Template>
  <TotalTime>15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</cp:revision>
  <dcterms:created xsi:type="dcterms:W3CDTF">2025-05-04T17:13:00Z</dcterms:created>
  <dcterms:modified xsi:type="dcterms:W3CDTF">2025-05-04T17:28:00Z</dcterms:modified>
</cp:coreProperties>
</file>