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C7C0" w14:textId="3369216E" w:rsidR="00A21C66" w:rsidRDefault="006365EB" w:rsidP="006365EB">
      <w:pPr>
        <w:pStyle w:val="Heading1"/>
      </w:pPr>
      <w:r>
        <w:t>McGinley Room ~ Show Amazon Movie Instructions</w:t>
      </w:r>
    </w:p>
    <w:p w14:paraId="311D784E" w14:textId="77777777" w:rsidR="006365EB" w:rsidRDefault="006365EB" w:rsidP="00FC1193"/>
    <w:p w14:paraId="424E3669" w14:textId="475A424F" w:rsidR="00C87957" w:rsidRDefault="00C87957" w:rsidP="00FC1193">
      <w:r>
        <w:t xml:space="preserve">Fold card tables and stack out of the way.  Arrange chairs to allow 15 – 18 people to view TV comfortably (get extra chairs from Maintenance or from Tom and/or Joanne as needed).  </w:t>
      </w:r>
    </w:p>
    <w:p w14:paraId="03024B1F" w14:textId="458FAEF4" w:rsidR="00C87957" w:rsidRDefault="00C87957" w:rsidP="00FC1193">
      <w:r>
        <w:t xml:space="preserve">Open sliding door to patio slightly to allow ventilation.  </w:t>
      </w:r>
    </w:p>
    <w:p w14:paraId="5664B139" w14:textId="2166CB75" w:rsidR="00C87957" w:rsidRDefault="00C87957" w:rsidP="00FC1193">
      <w:r>
        <w:t>Close white shades and close blackout curtains (putting curtain holders someplace convenient).  Turn light on so you can see the Remotes.</w:t>
      </w:r>
    </w:p>
    <w:p w14:paraId="10C5004D" w14:textId="18AB3979" w:rsidR="006365EB" w:rsidRDefault="006365EB" w:rsidP="006365EB">
      <w:r>
        <w:t xml:space="preserve">To power on the TV </w:t>
      </w:r>
    </w:p>
    <w:p w14:paraId="16A059C8" w14:textId="211660B1" w:rsidR="00E95CCF" w:rsidRDefault="006365EB" w:rsidP="006365EB">
      <w:pPr>
        <w:pStyle w:val="ListParagraph"/>
        <w:numPr>
          <w:ilvl w:val="0"/>
          <w:numId w:val="13"/>
        </w:numPr>
      </w:pPr>
      <w:r>
        <w:t>Use Large Remote &gt; upper left button</w:t>
      </w:r>
    </w:p>
    <w:p w14:paraId="297EA13E" w14:textId="1D42616D" w:rsidR="006365EB" w:rsidRDefault="006365EB" w:rsidP="006365EB">
      <w:r>
        <w:t>To set volume to ~75 so all can hear</w:t>
      </w:r>
    </w:p>
    <w:p w14:paraId="5EEB6209" w14:textId="0EAE390E" w:rsidR="00E95CCF" w:rsidRDefault="006365EB" w:rsidP="006365EB">
      <w:pPr>
        <w:pStyle w:val="ListParagraph"/>
        <w:numPr>
          <w:ilvl w:val="0"/>
          <w:numId w:val="13"/>
        </w:numPr>
      </w:pPr>
      <w:r>
        <w:t>Use large Remote Controller &gt; volume button</w:t>
      </w:r>
    </w:p>
    <w:p w14:paraId="1BDB7B1D" w14:textId="6F9C2E72" w:rsidR="006365EB" w:rsidRDefault="006365EB" w:rsidP="006365EB">
      <w:r>
        <w:t xml:space="preserve">To start </w:t>
      </w:r>
      <w:r w:rsidR="00C87957">
        <w:t>the</w:t>
      </w:r>
      <w:r>
        <w:t xml:space="preserve"> movie</w:t>
      </w:r>
      <w:r w:rsidR="00C87957">
        <w:t>:</w:t>
      </w:r>
    </w:p>
    <w:p w14:paraId="3649F15E" w14:textId="77777777" w:rsidR="006365EB" w:rsidRDefault="006365EB" w:rsidP="006365EB">
      <w:pPr>
        <w:pStyle w:val="ListParagraph"/>
        <w:numPr>
          <w:ilvl w:val="0"/>
          <w:numId w:val="13"/>
        </w:numPr>
      </w:pPr>
      <w:r>
        <w:t>Use Amazon Firestick Remote</w:t>
      </w:r>
    </w:p>
    <w:p w14:paraId="682F67D7" w14:textId="52C817F8" w:rsidR="006365EB" w:rsidRDefault="006365EB" w:rsidP="006365EB">
      <w:pPr>
        <w:pStyle w:val="ListParagraph"/>
        <w:numPr>
          <w:ilvl w:val="0"/>
          <w:numId w:val="13"/>
        </w:numPr>
      </w:pPr>
      <w:r>
        <w:t>Ensure that "Tom" is the user</w:t>
      </w:r>
    </w:p>
    <w:p w14:paraId="78BC435C" w14:textId="77777777" w:rsidR="006365EB" w:rsidRDefault="006365EB" w:rsidP="006365EB">
      <w:pPr>
        <w:pStyle w:val="ListParagraph"/>
        <w:numPr>
          <w:ilvl w:val="0"/>
          <w:numId w:val="13"/>
        </w:numPr>
      </w:pPr>
      <w:r>
        <w:t>While holding down the Microphone Button</w:t>
      </w:r>
    </w:p>
    <w:p w14:paraId="14CFA4AA" w14:textId="77777777" w:rsidR="006365EB" w:rsidRDefault="006365EB" w:rsidP="006365EB">
      <w:pPr>
        <w:pStyle w:val="ListParagraph"/>
        <w:numPr>
          <w:ilvl w:val="0"/>
          <w:numId w:val="13"/>
        </w:numPr>
      </w:pPr>
      <w:r>
        <w:t>Say: "Amazon Prime"</w:t>
      </w:r>
    </w:p>
    <w:p w14:paraId="249280D5" w14:textId="77777777" w:rsidR="006365EB" w:rsidRDefault="006365EB" w:rsidP="006365EB">
      <w:pPr>
        <w:pStyle w:val="ListParagraph"/>
        <w:numPr>
          <w:ilvl w:val="0"/>
          <w:numId w:val="13"/>
        </w:numPr>
      </w:pPr>
      <w:r>
        <w:t>Say: Name of the movie</w:t>
      </w:r>
    </w:p>
    <w:p w14:paraId="787C6B41" w14:textId="29F9742B" w:rsidR="00E95CCF" w:rsidRDefault="006365EB" w:rsidP="006365EB">
      <w:pPr>
        <w:pStyle w:val="ListParagraph"/>
        <w:numPr>
          <w:ilvl w:val="0"/>
          <w:numId w:val="13"/>
        </w:numPr>
      </w:pPr>
      <w:r>
        <w:t>Scroll down, select movie — wait for movie to load</w:t>
      </w:r>
    </w:p>
    <w:p w14:paraId="3075CDD7" w14:textId="071CD74D" w:rsidR="006365EB" w:rsidRDefault="006365EB" w:rsidP="006365EB">
      <w:r>
        <w:t>To play or pause the movie</w:t>
      </w:r>
    </w:p>
    <w:p w14:paraId="1899B8CD" w14:textId="39C31053" w:rsidR="00E95CCF" w:rsidRDefault="006365EB" w:rsidP="006365EB">
      <w:pPr>
        <w:pStyle w:val="ListParagraph"/>
        <w:numPr>
          <w:ilvl w:val="0"/>
          <w:numId w:val="13"/>
        </w:numPr>
      </w:pPr>
      <w:r>
        <w:t>Select Pause and Play buttons at appropriate times</w:t>
      </w:r>
    </w:p>
    <w:p w14:paraId="788710AE" w14:textId="582B84FD" w:rsidR="006365EB" w:rsidRDefault="006365EB" w:rsidP="00E95CCF">
      <w:pPr>
        <w:spacing w:before="120"/>
      </w:pPr>
      <w:r>
        <w:t>To display subtitles</w:t>
      </w:r>
    </w:p>
    <w:p w14:paraId="067115B5" w14:textId="77777777" w:rsidR="00E95CCF" w:rsidRDefault="006365EB" w:rsidP="00E95CCF">
      <w:pPr>
        <w:pStyle w:val="ListParagraph"/>
        <w:numPr>
          <w:ilvl w:val="0"/>
          <w:numId w:val="13"/>
        </w:numPr>
        <w:spacing w:before="120"/>
      </w:pPr>
      <w:r>
        <w:t>Select ≡ button</w:t>
      </w:r>
    </w:p>
    <w:p w14:paraId="3D261FF4" w14:textId="58CE892B" w:rsidR="006365EB" w:rsidRDefault="006365EB" w:rsidP="00E95CCF">
      <w:pPr>
        <w:pStyle w:val="ListParagraph"/>
        <w:numPr>
          <w:ilvl w:val="0"/>
          <w:numId w:val="13"/>
        </w:numPr>
      </w:pPr>
      <w:r>
        <w:t>Select Subtitles</w:t>
      </w:r>
    </w:p>
    <w:p w14:paraId="2E057B4D" w14:textId="1B5A5761" w:rsidR="00C87957" w:rsidRDefault="00C87957" w:rsidP="00C87957">
      <w:r>
        <w:t>Turn off light when audience is seated.</w:t>
      </w:r>
      <w:r w:rsidR="00897AAA">
        <w:t xml:space="preserve"> Turn off PC monitor if necessary.</w:t>
      </w:r>
    </w:p>
    <w:p w14:paraId="3BE0C4CB" w14:textId="37CEEAFD" w:rsidR="00C87957" w:rsidRPr="00C87957" w:rsidRDefault="00C87957" w:rsidP="00C87957">
      <w:r>
        <w:t>When movie ends:</w:t>
      </w:r>
    </w:p>
    <w:p w14:paraId="185D6986" w14:textId="77777777" w:rsidR="006365EB" w:rsidRDefault="006365EB" w:rsidP="00E95CCF">
      <w:pPr>
        <w:spacing w:before="120"/>
      </w:pPr>
      <w:r>
        <w:t>To display End Credits</w:t>
      </w:r>
    </w:p>
    <w:p w14:paraId="17DCF92C" w14:textId="731E5391" w:rsidR="006365EB" w:rsidRDefault="006365EB" w:rsidP="00E95CCF">
      <w:pPr>
        <w:pStyle w:val="ListParagraph"/>
        <w:numPr>
          <w:ilvl w:val="0"/>
          <w:numId w:val="13"/>
        </w:numPr>
        <w:spacing w:before="120"/>
      </w:pPr>
      <w:r>
        <w:t>Select "Play credits</w:t>
      </w:r>
      <w:r w:rsidR="00897AAA">
        <w:t>” – usually an option in lower left of TV screen.</w:t>
      </w:r>
    </w:p>
    <w:p w14:paraId="07A59AD8" w14:textId="77777777" w:rsidR="006365EB" w:rsidRDefault="006365EB" w:rsidP="00E95CCF">
      <w:pPr>
        <w:spacing w:before="120"/>
      </w:pPr>
      <w:r>
        <w:t xml:space="preserve">To power off TV </w:t>
      </w:r>
    </w:p>
    <w:p w14:paraId="134FD059" w14:textId="43A1C1D4" w:rsidR="006365EB" w:rsidRDefault="00E95CCF" w:rsidP="006365EB">
      <w:pPr>
        <w:pStyle w:val="ListParagraph"/>
        <w:numPr>
          <w:ilvl w:val="0"/>
          <w:numId w:val="13"/>
        </w:numPr>
      </w:pPr>
      <w:r>
        <w:t xml:space="preserve">Click on/Off on either the large remote or the </w:t>
      </w:r>
      <w:r w:rsidR="006365EB">
        <w:t>Firestick</w:t>
      </w:r>
      <w:r>
        <w:t xml:space="preserve"> remote</w:t>
      </w:r>
    </w:p>
    <w:p w14:paraId="6EB3E6DB" w14:textId="730F235F" w:rsidR="006365EB" w:rsidRDefault="00C87957" w:rsidP="00FC1193">
      <w:r>
        <w:t>Turn on the light for people to exit.  Put tables and chairs back.</w:t>
      </w:r>
    </w:p>
    <w:sectPr w:rsidR="006365EB" w:rsidSect="00FC1193">
      <w:headerReference w:type="default" r:id="rId8"/>
      <w:footerReference w:type="first" r:id="rId9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7D62D" w14:textId="77777777" w:rsidR="006365EB" w:rsidRDefault="006365EB" w:rsidP="00FC1193">
      <w:pPr>
        <w:spacing w:after="0"/>
      </w:pPr>
      <w:r>
        <w:separator/>
      </w:r>
    </w:p>
  </w:endnote>
  <w:endnote w:type="continuationSeparator" w:id="0">
    <w:p w14:paraId="59A2CCE5" w14:textId="77777777" w:rsidR="006365EB" w:rsidRDefault="006365EB" w:rsidP="00FC11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F055B" w14:textId="652D7DDD" w:rsidR="00FC1193" w:rsidRDefault="00E95CCF" w:rsidP="00FC1193">
    <w:pPr>
      <w:pStyle w:val="Footer"/>
      <w:tabs>
        <w:tab w:val="clear" w:pos="9360"/>
        <w:tab w:val="right" w:pos="10710"/>
      </w:tabs>
      <w:spacing w:after="100"/>
    </w:pPr>
    <w:r>
      <w:t>May 4, 2025</w:t>
    </w:r>
    <w:r w:rsidR="00FC1193">
      <w:tab/>
    </w:r>
    <w:r w:rsidR="00FC119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C3446" w14:textId="77777777" w:rsidR="006365EB" w:rsidRDefault="006365EB" w:rsidP="00FC1193">
      <w:pPr>
        <w:spacing w:after="0"/>
      </w:pPr>
      <w:r>
        <w:separator/>
      </w:r>
    </w:p>
  </w:footnote>
  <w:footnote w:type="continuationSeparator" w:id="0">
    <w:p w14:paraId="53577755" w14:textId="77777777" w:rsidR="006365EB" w:rsidRDefault="006365EB" w:rsidP="00FC11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1D844" w14:textId="77777777" w:rsidR="00FC1193" w:rsidRDefault="008312ED">
    <w:pPr>
      <w:pStyle w:val="Header"/>
    </w:pPr>
    <w:sdt>
      <w:sdtPr>
        <w:id w:val="1704979692"/>
        <w:temporary/>
        <w:showingPlcHdr/>
        <w15:appearance w15:val="hidden"/>
      </w:sdtPr>
      <w:sdtEndPr/>
      <w:sdtContent>
        <w:r w:rsidR="00FC1193">
          <w:t>[Type here]</w:t>
        </w:r>
      </w:sdtContent>
    </w:sdt>
    <w:r w:rsidR="00FC1193">
      <w:ptab w:relativeTo="margin" w:alignment="center" w:leader="none"/>
    </w:r>
    <w:sdt>
      <w:sdtPr>
        <w:id w:val="968859947"/>
        <w:temporary/>
        <w:showingPlcHdr/>
        <w15:appearance w15:val="hidden"/>
      </w:sdtPr>
      <w:sdtEndPr/>
      <w:sdtContent>
        <w:r w:rsidR="00FC1193">
          <w:t>[Type here]</w:t>
        </w:r>
      </w:sdtContent>
    </w:sdt>
    <w:r w:rsidR="00FC1193">
      <w:ptab w:relativeTo="margin" w:alignment="right" w:leader="none"/>
    </w:r>
    <w:sdt>
      <w:sdtPr>
        <w:id w:val="968859952"/>
        <w:temporary/>
        <w:showingPlcHdr/>
        <w15:appearance w15:val="hidden"/>
      </w:sdtPr>
      <w:sdtEndPr/>
      <w:sdtContent>
        <w:r w:rsidR="00FC1193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6A4E9326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5C6431E0"/>
    <w:multiLevelType w:val="hybridMultilevel"/>
    <w:tmpl w:val="1F28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4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3"/>
  </w:num>
  <w:num w:numId="2" w16cid:durableId="1141390054">
    <w:abstractNumId w:val="4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3"/>
  </w:num>
  <w:num w:numId="6" w16cid:durableId="1255243251">
    <w:abstractNumId w:val="3"/>
  </w:num>
  <w:num w:numId="7" w16cid:durableId="464471271">
    <w:abstractNumId w:val="3"/>
  </w:num>
  <w:num w:numId="8" w16cid:durableId="1940288453">
    <w:abstractNumId w:val="3"/>
  </w:num>
  <w:num w:numId="9" w16cid:durableId="57754987">
    <w:abstractNumId w:val="0"/>
  </w:num>
  <w:num w:numId="10" w16cid:durableId="31619911">
    <w:abstractNumId w:val="0"/>
  </w:num>
  <w:num w:numId="11" w16cid:durableId="1442795174">
    <w:abstractNumId w:val="0"/>
  </w:num>
  <w:num w:numId="12" w16cid:durableId="1931694076">
    <w:abstractNumId w:val="0"/>
  </w:num>
  <w:num w:numId="13" w16cid:durableId="85820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EB"/>
    <w:rsid w:val="00045291"/>
    <w:rsid w:val="0005760D"/>
    <w:rsid w:val="000960DC"/>
    <w:rsid w:val="000F6023"/>
    <w:rsid w:val="001708E7"/>
    <w:rsid w:val="00181A97"/>
    <w:rsid w:val="001B2A4A"/>
    <w:rsid w:val="001B5324"/>
    <w:rsid w:val="00264090"/>
    <w:rsid w:val="002738DA"/>
    <w:rsid w:val="002C09BC"/>
    <w:rsid w:val="002E00F2"/>
    <w:rsid w:val="002E51B5"/>
    <w:rsid w:val="003058E0"/>
    <w:rsid w:val="00306C17"/>
    <w:rsid w:val="00310F30"/>
    <w:rsid w:val="00311C45"/>
    <w:rsid w:val="00377B41"/>
    <w:rsid w:val="003A4AC4"/>
    <w:rsid w:val="004609AF"/>
    <w:rsid w:val="004B48EE"/>
    <w:rsid w:val="00505F55"/>
    <w:rsid w:val="005543D0"/>
    <w:rsid w:val="005D67D7"/>
    <w:rsid w:val="006247B5"/>
    <w:rsid w:val="006365EB"/>
    <w:rsid w:val="00663AEC"/>
    <w:rsid w:val="006A35A7"/>
    <w:rsid w:val="006B5AFC"/>
    <w:rsid w:val="006C31E1"/>
    <w:rsid w:val="006D6769"/>
    <w:rsid w:val="00703436"/>
    <w:rsid w:val="0071304E"/>
    <w:rsid w:val="00774283"/>
    <w:rsid w:val="0077700C"/>
    <w:rsid w:val="00777CDC"/>
    <w:rsid w:val="00794D2F"/>
    <w:rsid w:val="007A0037"/>
    <w:rsid w:val="007D3A91"/>
    <w:rsid w:val="007D519F"/>
    <w:rsid w:val="00810A21"/>
    <w:rsid w:val="00856973"/>
    <w:rsid w:val="00866133"/>
    <w:rsid w:val="008843A8"/>
    <w:rsid w:val="00897AAA"/>
    <w:rsid w:val="008C0965"/>
    <w:rsid w:val="008F28B8"/>
    <w:rsid w:val="0095607F"/>
    <w:rsid w:val="00973184"/>
    <w:rsid w:val="009D6CDC"/>
    <w:rsid w:val="00A13D73"/>
    <w:rsid w:val="00A21C66"/>
    <w:rsid w:val="00A57BFA"/>
    <w:rsid w:val="00A57CED"/>
    <w:rsid w:val="00AE4ED9"/>
    <w:rsid w:val="00B2314A"/>
    <w:rsid w:val="00C87957"/>
    <w:rsid w:val="00C9507E"/>
    <w:rsid w:val="00CD5DC4"/>
    <w:rsid w:val="00D21E7E"/>
    <w:rsid w:val="00D41128"/>
    <w:rsid w:val="00DB54FB"/>
    <w:rsid w:val="00E33610"/>
    <w:rsid w:val="00E95CCF"/>
    <w:rsid w:val="00ED5B9A"/>
    <w:rsid w:val="00F35F23"/>
    <w:rsid w:val="00F86A97"/>
    <w:rsid w:val="00F94FB7"/>
    <w:rsid w:val="00F97EFA"/>
    <w:rsid w:val="00FB11BE"/>
    <w:rsid w:val="00FC1193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4D2D4"/>
  <w15:chartTrackingRefBased/>
  <w15:docId w15:val="{6B17FDCE-5043-4CDB-9F76-8C963207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1B5"/>
    <w:pPr>
      <w:spacing w:after="120" w:line="276" w:lineRule="auto"/>
    </w:pPr>
    <w:rPr>
      <w:rFonts w:cs="Segoe UI"/>
      <w:color w:val="000000"/>
    </w:rPr>
  </w:style>
  <w:style w:type="paragraph" w:styleId="Heading1">
    <w:name w:val="heading 1"/>
    <w:aliases w:val="Hdr 1"/>
    <w:basedOn w:val="Normal"/>
    <w:next w:val="Normal"/>
    <w:link w:val="Heading1Char"/>
    <w:uiPriority w:val="1"/>
    <w:qFormat/>
    <w:rsid w:val="00F97EFA"/>
    <w:pPr>
      <w:spacing w:after="0"/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2"/>
    <w:qFormat/>
    <w:rsid w:val="00311C45"/>
    <w:pPr>
      <w:widowControl w:val="0"/>
      <w:spacing w:before="120" w:after="0" w:line="240" w:lineRule="auto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3"/>
    <w:qFormat/>
    <w:rsid w:val="00F97EFA"/>
    <w:pPr>
      <w:widowControl w:val="0"/>
      <w:spacing w:before="120" w:after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97E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8"/>
    <w:qFormat/>
    <w:rsid w:val="00F97EFA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8"/>
    <w:rsid w:val="00F97EFA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aliases w:val="Hdr 1 Char"/>
    <w:basedOn w:val="DefaultParagraphFont"/>
    <w:link w:val="Heading1"/>
    <w:uiPriority w:val="1"/>
    <w:rsid w:val="00F97EFA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2"/>
    <w:rsid w:val="00311C45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3"/>
    <w:rsid w:val="00F97EFA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F97EFA"/>
    <w:pPr>
      <w:widowControl w:val="0"/>
      <w:spacing w:before="120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97EFA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uiPriority w:val="5"/>
    <w:qFormat/>
    <w:rsid w:val="00F97EFA"/>
    <w:pPr>
      <w:numPr>
        <w:numId w:val="12"/>
      </w:numPr>
      <w:spacing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uiPriority w:val="4"/>
    <w:qFormat/>
    <w:rsid w:val="00F97EFA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uiPriority w:val="6"/>
    <w:qFormat/>
    <w:rsid w:val="00F97EFA"/>
    <w:rPr>
      <w:i/>
    </w:rPr>
  </w:style>
  <w:style w:type="character" w:customStyle="1" w:styleId="BylineChar">
    <w:name w:val="Byline Char"/>
    <w:basedOn w:val="DefaultParagraphFont"/>
    <w:link w:val="Byline"/>
    <w:uiPriority w:val="6"/>
    <w:rsid w:val="00F97EFA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5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97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FA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9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9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FA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97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1193"/>
    <w:rPr>
      <w:rFonts w:cs="Segoe U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1193"/>
    <w:rPr>
      <w:rFonts w:cs="Segoe U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mo\OneDrive\Documents\Custom%20Office%20Templates\2025-heritag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98CB-BFFC-4E17-B556-C7A6018A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2025-heritage-template.dotx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Tom King</cp:lastModifiedBy>
  <cp:revision>2</cp:revision>
  <dcterms:created xsi:type="dcterms:W3CDTF">2025-05-04T18:06:00Z</dcterms:created>
  <dcterms:modified xsi:type="dcterms:W3CDTF">2025-05-04T18:06:00Z</dcterms:modified>
</cp:coreProperties>
</file>